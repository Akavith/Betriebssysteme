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22" w:rsidRDefault="00EC1BC7" w:rsidP="00EC1BC7">
      <w:pPr>
        <w:pStyle w:val="berschrift1"/>
      </w:pPr>
      <w:proofErr w:type="spellStart"/>
      <w:r>
        <w:t>Betriebsysteme</w:t>
      </w:r>
      <w:proofErr w:type="spellEnd"/>
      <w:r>
        <w:t xml:space="preserve"> 1 – Praktikum </w:t>
      </w:r>
      <w:r w:rsidR="0070638A">
        <w:t>Gruppe 13</w:t>
      </w:r>
    </w:p>
    <w:p w:rsidR="00EC1BC7" w:rsidRDefault="00EC1BC7" w:rsidP="00EC1BC7"/>
    <w:p w:rsidR="00EC1BC7" w:rsidRDefault="00B515BA" w:rsidP="00EC1BC7">
      <w:pPr>
        <w:pStyle w:val="berschrift2"/>
      </w:pPr>
      <w:r>
        <w:t>Aufgabe 1</w:t>
      </w:r>
    </w:p>
    <w:p w:rsidR="00EC1BC7" w:rsidRDefault="00EC1BC7" w:rsidP="00EC1BC7">
      <w:pPr>
        <w:pStyle w:val="Listenabsatz"/>
        <w:numPr>
          <w:ilvl w:val="0"/>
          <w:numId w:val="1"/>
        </w:numPr>
      </w:pPr>
      <w:proofErr w:type="spellStart"/>
      <w:r>
        <w:t>Bash</w:t>
      </w:r>
      <w:proofErr w:type="spellEnd"/>
      <w:r>
        <w:t xml:space="preserve"> </w:t>
      </w:r>
      <w:proofErr w:type="spellStart"/>
      <w:r>
        <w:t>shell</w:t>
      </w:r>
      <w:proofErr w:type="spellEnd"/>
    </w:p>
    <w:p w:rsidR="00EC1BC7" w:rsidRDefault="00EC1BC7" w:rsidP="00EC1BC7">
      <w:r>
        <w:rPr>
          <w:noProof/>
          <w:lang w:eastAsia="de-DE"/>
        </w:rPr>
        <w:drawing>
          <wp:inline distT="0" distB="0" distL="0" distR="0" wp14:anchorId="4FB0E686" wp14:editId="20A4BA67">
            <wp:extent cx="3400425" cy="38576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BC7" w:rsidRDefault="00EC1BC7" w:rsidP="00EC1BC7">
      <w:pPr>
        <w:pStyle w:val="Listenabsatz"/>
        <w:numPr>
          <w:ilvl w:val="0"/>
          <w:numId w:val="1"/>
        </w:numPr>
      </w:pPr>
      <w:r>
        <w:t>Editor</w:t>
      </w:r>
    </w:p>
    <w:p w:rsidR="00EC1BC7" w:rsidRDefault="00EC1BC7" w:rsidP="00EC1BC7">
      <w:pPr>
        <w:pStyle w:val="Listenabsatz"/>
      </w:pPr>
      <w:r>
        <w:rPr>
          <w:noProof/>
          <w:lang w:eastAsia="de-DE"/>
        </w:rPr>
        <w:drawing>
          <wp:inline distT="0" distB="0" distL="0" distR="0" wp14:anchorId="165A504F" wp14:editId="0180E161">
            <wp:extent cx="5210175" cy="32289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C1BC7" w:rsidRDefault="00B515BA" w:rsidP="00EC1BC7">
      <w:pPr>
        <w:pStyle w:val="berschrift2"/>
      </w:pPr>
      <w:r>
        <w:lastRenderedPageBreak/>
        <w:t>Aufgabe 2</w:t>
      </w:r>
    </w:p>
    <w:p w:rsidR="00B515BA" w:rsidRDefault="00B515BA" w:rsidP="00B515BA">
      <w:r>
        <w:rPr>
          <w:noProof/>
          <w:lang w:eastAsia="de-DE"/>
        </w:rPr>
        <w:drawing>
          <wp:inline distT="0" distB="0" distL="0" distR="0" wp14:anchorId="2FBD843C" wp14:editId="1078D253">
            <wp:extent cx="2933700" cy="21240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BA" w:rsidRDefault="00B515BA" w:rsidP="00B515BA">
      <w:pPr>
        <w:pStyle w:val="berschrift2"/>
      </w:pPr>
      <w:r>
        <w:t>Aufgabe 3</w:t>
      </w:r>
    </w:p>
    <w:p w:rsidR="00B515BA" w:rsidRDefault="00B515BA" w:rsidP="00B515BA">
      <w:r>
        <w:rPr>
          <w:noProof/>
          <w:lang w:eastAsia="de-DE"/>
        </w:rPr>
        <w:drawing>
          <wp:inline distT="0" distB="0" distL="0" distR="0" wp14:anchorId="70F50449" wp14:editId="0EEED47B">
            <wp:extent cx="3381375" cy="19240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BA" w:rsidRDefault="00B515BA" w:rsidP="00B515BA">
      <w:pPr>
        <w:pStyle w:val="berschrift2"/>
      </w:pPr>
      <w:r>
        <w:t>Aufgabe 4</w:t>
      </w:r>
    </w:p>
    <w:p w:rsidR="00B515BA" w:rsidRDefault="00B515BA" w:rsidP="00B515BA"/>
    <w:p w:rsidR="00F34B2C" w:rsidRDefault="00F34B2C" w:rsidP="00B515BA">
      <w:r>
        <w:t>Aufgaben eines Betriebssystems:</w:t>
      </w:r>
    </w:p>
    <w:p w:rsidR="00F34B2C" w:rsidRDefault="00F34B2C" w:rsidP="00F34B2C">
      <w:pPr>
        <w:pStyle w:val="Listenabsatz"/>
        <w:numPr>
          <w:ilvl w:val="0"/>
          <w:numId w:val="2"/>
        </w:numPr>
      </w:pPr>
      <w:r>
        <w:t>Schnittstelle Hardware Software</w:t>
      </w:r>
    </w:p>
    <w:p w:rsidR="00F34B2C" w:rsidRDefault="00F34B2C" w:rsidP="00F34B2C">
      <w:pPr>
        <w:pStyle w:val="Listenabsatz"/>
        <w:numPr>
          <w:ilvl w:val="0"/>
          <w:numId w:val="2"/>
        </w:numPr>
      </w:pPr>
      <w:r>
        <w:t>Effiziente Ressourcenverteilung</w:t>
      </w:r>
    </w:p>
    <w:p w:rsidR="00F34B2C" w:rsidRDefault="00F34B2C" w:rsidP="00F34B2C">
      <w:pPr>
        <w:pStyle w:val="Listenabsatz"/>
        <w:numPr>
          <w:ilvl w:val="0"/>
          <w:numId w:val="2"/>
        </w:numPr>
      </w:pPr>
      <w:r>
        <w:t>Gewährleistung von Ausführbarkeit von Programmen</w:t>
      </w:r>
    </w:p>
    <w:p w:rsidR="00F34B2C" w:rsidRDefault="00F34B2C" w:rsidP="00F34B2C">
      <w:pPr>
        <w:pStyle w:val="Listenabsatz"/>
        <w:numPr>
          <w:ilvl w:val="0"/>
          <w:numId w:val="2"/>
        </w:numPr>
      </w:pPr>
      <w:r>
        <w:t>Standardisiertes Interface für Anwendungssoftware (Virtuelle Maschine)</w:t>
      </w:r>
    </w:p>
    <w:p w:rsidR="00F34B2C" w:rsidRDefault="00F34B2C" w:rsidP="00F34B2C">
      <w:pPr>
        <w:pStyle w:val="Listenabsatz"/>
        <w:numPr>
          <w:ilvl w:val="0"/>
          <w:numId w:val="2"/>
        </w:numPr>
      </w:pPr>
      <w:r>
        <w:t>Schutz der Hardware</w:t>
      </w:r>
    </w:p>
    <w:p w:rsidR="00F34B2C" w:rsidRDefault="00F34B2C" w:rsidP="00F34B2C">
      <w:pPr>
        <w:pStyle w:val="Listenabsatz"/>
        <w:numPr>
          <w:ilvl w:val="0"/>
          <w:numId w:val="2"/>
        </w:numPr>
      </w:pPr>
      <w:r>
        <w:t>Parallel Betrieb mehrerer Anwendungen</w:t>
      </w:r>
    </w:p>
    <w:p w:rsidR="00F34B2C" w:rsidRDefault="00F34B2C" w:rsidP="00F34B2C">
      <w:pPr>
        <w:pStyle w:val="Listenabsatz"/>
        <w:numPr>
          <w:ilvl w:val="0"/>
          <w:numId w:val="2"/>
        </w:numPr>
      </w:pPr>
      <w:r>
        <w:t>Zulassen und Abgrenzen mehrerer Anwender</w:t>
      </w:r>
    </w:p>
    <w:p w:rsidR="00F34B2C" w:rsidRDefault="00F34B2C" w:rsidP="00F34B2C">
      <w:pPr>
        <w:pStyle w:val="Listenabsatz"/>
        <w:numPr>
          <w:ilvl w:val="0"/>
          <w:numId w:val="2"/>
        </w:numPr>
      </w:pPr>
      <w:r>
        <w:t>Fehlerbehandlung, Priorisierung, Interrupt Handling</w:t>
      </w:r>
    </w:p>
    <w:p w:rsidR="00B515BA" w:rsidRPr="00B515BA" w:rsidRDefault="00B515BA" w:rsidP="00B515BA"/>
    <w:sectPr w:rsidR="00B515BA" w:rsidRPr="00B515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93C38"/>
    <w:multiLevelType w:val="hybridMultilevel"/>
    <w:tmpl w:val="71B0CF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E5BF6"/>
    <w:multiLevelType w:val="hybridMultilevel"/>
    <w:tmpl w:val="25E42068"/>
    <w:lvl w:ilvl="0" w:tplc="E432EF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C7"/>
    <w:rsid w:val="0070638A"/>
    <w:rsid w:val="009244B3"/>
    <w:rsid w:val="00B515BA"/>
    <w:rsid w:val="00E04FC9"/>
    <w:rsid w:val="00EC1BC7"/>
    <w:rsid w:val="00F34B2C"/>
    <w:rsid w:val="00F8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1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C1BC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1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1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C1BC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1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D11D418D.dotm</Template>
  <TotalTime>0</TotalTime>
  <Pages>2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Stiglmeier, Andreas</dc:creator>
  <cp:lastModifiedBy>Stiglmeier, Andreas</cp:lastModifiedBy>
  <cp:revision>2</cp:revision>
  <cp:lastPrinted>2018-03-28T08:50:00Z</cp:lastPrinted>
  <dcterms:created xsi:type="dcterms:W3CDTF">2018-03-28T08:15:00Z</dcterms:created>
  <dcterms:modified xsi:type="dcterms:W3CDTF">2018-03-28T08:50:00Z</dcterms:modified>
</cp:coreProperties>
</file>